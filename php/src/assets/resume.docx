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EC1E31">
        <w:trPr>
          <w:trHeight w:val="4410"/>
        </w:trPr>
        <w:tc>
          <w:tcPr>
            <w:tcW w:w="3600" w:type="dxa"/>
            <w:vAlign w:val="bottom"/>
          </w:tcPr>
          <w:p w:rsidR="001B2ABD" w:rsidRDefault="00430C5B" w:rsidP="00EC1E31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41BCFF0E" wp14:editId="0A9192A2">
                  <wp:extent cx="2122805" cy="2122805"/>
                  <wp:effectExtent l="0" t="0" r="0" b="0"/>
                  <wp:docPr id="2" name="Picture 2" descr="C:\Users\alexp\Downloads\sdafas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xp\Downloads\sdafas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805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EC1E31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8074E1" w:rsidRPr="008074E1" w:rsidRDefault="001D1937" w:rsidP="00EC1E31">
            <w:pPr>
              <w:pStyle w:val="Title"/>
            </w:pPr>
            <w:r>
              <w:t>Alexander Pozin</w:t>
            </w:r>
          </w:p>
        </w:tc>
      </w:tr>
      <w:tr w:rsidR="001B2ABD" w:rsidTr="00EC1E31">
        <w:tc>
          <w:tcPr>
            <w:tcW w:w="3600" w:type="dxa"/>
          </w:tcPr>
          <w:p w:rsidR="00036450" w:rsidRDefault="00036450" w:rsidP="00EC1E31"/>
          <w:sdt>
            <w:sdtPr>
              <w:id w:val="-1954003311"/>
              <w:placeholder>
                <w:docPart w:val="9D16D3F126EB415F941915B745532D0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EC1E3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4BF8A618569468D8E8E86A8FDD309F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EC1E31">
                <w:r w:rsidRPr="004D3011">
                  <w:t>PHONE:</w:t>
                </w:r>
              </w:p>
            </w:sdtContent>
          </w:sdt>
          <w:p w:rsidR="004D3011" w:rsidRDefault="001D1937" w:rsidP="00EC1E31">
            <w:r>
              <w:t>203-833-3135</w:t>
            </w:r>
          </w:p>
          <w:p w:rsidR="004D3011" w:rsidRDefault="004D3011" w:rsidP="00EC1E31"/>
          <w:sdt>
            <w:sdtPr>
              <w:id w:val="-240260293"/>
              <w:placeholder>
                <w:docPart w:val="2A82B2426A6E4E37845FF1F1CB4543C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EC1E31">
                <w:r w:rsidRPr="004D3011">
                  <w:t>EMAIL:</w:t>
                </w:r>
              </w:p>
            </w:sdtContent>
          </w:sdt>
          <w:p w:rsidR="00036450" w:rsidRPr="00E4381A" w:rsidRDefault="001D1937" w:rsidP="00EC1E31">
            <w:pPr>
              <w:rPr>
                <w:rStyle w:val="Hyperlink"/>
              </w:rPr>
            </w:pPr>
            <w:r>
              <w:t>apozin@bu.edu</w:t>
            </w:r>
          </w:p>
          <w:sdt>
            <w:sdtPr>
              <w:id w:val="-1444214663"/>
              <w:placeholder>
                <w:docPart w:val="A3BF388EA293464080ED600CFCF63C0B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EC1E3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1D1937" w:rsidP="00EC1E31">
            <w:r>
              <w:t>Tennis</w:t>
            </w:r>
          </w:p>
          <w:p w:rsidR="001D1937" w:rsidRDefault="001D1937" w:rsidP="00EC1E31">
            <w:r>
              <w:t>Drawing</w:t>
            </w:r>
          </w:p>
          <w:p w:rsidR="004D3011" w:rsidRPr="004D3011" w:rsidRDefault="00045958" w:rsidP="00EC1E31">
            <w:r>
              <w:t>Coding</w:t>
            </w:r>
          </w:p>
        </w:tc>
        <w:tc>
          <w:tcPr>
            <w:tcW w:w="720" w:type="dxa"/>
          </w:tcPr>
          <w:p w:rsidR="001B2ABD" w:rsidRDefault="001B2ABD" w:rsidP="00EC1E3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EF83E513C62409BA65119F8C33ADA84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EC1E3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1D1937" w:rsidP="00EC1E31">
            <w:pPr>
              <w:pStyle w:val="Heading4"/>
            </w:pPr>
            <w:r>
              <w:t>Chase Collegiate High School</w:t>
            </w:r>
          </w:p>
          <w:p w:rsidR="001D1937" w:rsidRPr="001D1937" w:rsidRDefault="001D1937" w:rsidP="00EC1E31">
            <w:r>
              <w:t>2014-2018</w:t>
            </w:r>
          </w:p>
          <w:p w:rsidR="004D3011" w:rsidRDefault="001D1937" w:rsidP="00EC1E31">
            <w:r>
              <w:t>Graduated, honors for 7 semesters. Captain of tennis team for 2 years, #1 singles and doubles for all four years. Took 7 AP classes, as well as two honors classes.</w:t>
            </w:r>
          </w:p>
          <w:p w:rsidR="00036450" w:rsidRDefault="00036450" w:rsidP="00EC1E31"/>
          <w:p w:rsidR="00036450" w:rsidRPr="00B359E4" w:rsidRDefault="001D1937" w:rsidP="00EC1E31">
            <w:pPr>
              <w:pStyle w:val="Heading4"/>
            </w:pPr>
            <w:r>
              <w:t>Boston University</w:t>
            </w:r>
          </w:p>
          <w:p w:rsidR="00036450" w:rsidRPr="00B359E4" w:rsidRDefault="00C236E5" w:rsidP="00EC1E31">
            <w:pPr>
              <w:pStyle w:val="Date"/>
            </w:pPr>
            <w:r>
              <w:t>2018-2022</w:t>
            </w:r>
          </w:p>
          <w:p w:rsidR="00036450" w:rsidRDefault="001D1937" w:rsidP="00EC1E31">
            <w:r>
              <w:t>Current studen</w:t>
            </w:r>
            <w:r w:rsidR="00A44D1E">
              <w:t>t, studying computer science</w:t>
            </w:r>
            <w:r w:rsidR="00DE4C64">
              <w:t>. Participating in Russian club, t</w:t>
            </w:r>
            <w:r>
              <w:t>ennis club, Sigma Chi Fraternity</w:t>
            </w:r>
            <w:r w:rsidR="002F7958">
              <w:t xml:space="preserve"> at BU (co-founder)</w:t>
            </w:r>
            <w:r>
              <w:t>.</w:t>
            </w:r>
          </w:p>
          <w:p w:rsidR="00036450" w:rsidRDefault="001D1937" w:rsidP="00EC1E31">
            <w:pPr>
              <w:pStyle w:val="Heading2"/>
            </w:pPr>
            <w:r>
              <w:t>Relevant skills</w:t>
            </w:r>
          </w:p>
          <w:p w:rsidR="00036450" w:rsidRDefault="001D1937" w:rsidP="00EC1E31">
            <w:pPr>
              <w:pStyle w:val="Heading4"/>
              <w:rPr>
                <w:bCs/>
              </w:rPr>
            </w:pPr>
            <w:r>
              <w:t>Social</w:t>
            </w:r>
            <w:r w:rsidR="00036450">
              <w:t xml:space="preserve"> </w:t>
            </w:r>
          </w:p>
          <w:p w:rsidR="00036450" w:rsidRDefault="00A44D1E" w:rsidP="00EC1E31">
            <w:pPr>
              <w:pStyle w:val="Date"/>
            </w:pPr>
            <w:r>
              <w:t xml:space="preserve">I’m a </w:t>
            </w:r>
            <w:r w:rsidR="00430C5B">
              <w:t>social and easy</w:t>
            </w:r>
            <w:r w:rsidR="001D1937">
              <w:t xml:space="preserve"> going person. </w:t>
            </w:r>
            <w:r w:rsidR="00430C5B">
              <w:t>I l</w:t>
            </w:r>
            <w:r w:rsidR="001D1937">
              <w:t>ove</w:t>
            </w:r>
            <w:r w:rsidR="00430C5B">
              <w:t xml:space="preserve"> to </w:t>
            </w:r>
            <w:r w:rsidR="001D1937">
              <w:t>meet new people, spark conversation</w:t>
            </w:r>
            <w:r w:rsidR="00045958">
              <w:t>,</w:t>
            </w:r>
            <w:r w:rsidR="001D1937">
              <w:t xml:space="preserve"> and</w:t>
            </w:r>
            <w:r w:rsidR="00430C5B">
              <w:t xml:space="preserve"> I’m a </w:t>
            </w:r>
            <w:r w:rsidR="00045958">
              <w:t>great</w:t>
            </w:r>
            <w:r w:rsidR="00430C5B">
              <w:t xml:space="preserve"> listener</w:t>
            </w:r>
            <w:r w:rsidR="001D1937">
              <w:t xml:space="preserve">. </w:t>
            </w:r>
            <w:r w:rsidR="00036450" w:rsidRPr="00036450">
              <w:t xml:space="preserve"> </w:t>
            </w:r>
          </w:p>
          <w:p w:rsidR="004D3011" w:rsidRDefault="004D3011" w:rsidP="00EC1E31"/>
          <w:p w:rsidR="004D3011" w:rsidRDefault="008074E1" w:rsidP="00EC1E31">
            <w:pPr>
              <w:pStyle w:val="Heading4"/>
            </w:pPr>
            <w:r>
              <w:t>Bi-Lingual</w:t>
            </w:r>
          </w:p>
          <w:p w:rsidR="008074E1" w:rsidRPr="008074E1" w:rsidRDefault="00430C5B" w:rsidP="00EC1E31">
            <w:r>
              <w:t xml:space="preserve">I’m fluent in English and Russian. </w:t>
            </w:r>
            <w:r w:rsidR="008074E1">
              <w:t>In addition, I took four years of Spanish throughout high school which includes two honors classes (Spanish II and Spanish III Honors)</w:t>
            </w:r>
            <w:r>
              <w:t>.</w:t>
            </w:r>
          </w:p>
          <w:p w:rsidR="004D3011" w:rsidRDefault="004D3011" w:rsidP="00EC1E31"/>
          <w:p w:rsidR="004D3011" w:rsidRPr="004D3011" w:rsidRDefault="008074E1" w:rsidP="00EC1E31">
            <w:pPr>
              <w:pStyle w:val="Heading4"/>
              <w:rPr>
                <w:bCs/>
              </w:rPr>
            </w:pPr>
            <w:r>
              <w:t>Technology</w:t>
            </w:r>
          </w:p>
          <w:p w:rsidR="004D3011" w:rsidRDefault="00430C5B" w:rsidP="00EC1E31">
            <w:pPr>
              <w:pStyle w:val="Date"/>
            </w:pPr>
            <w:r>
              <w:t>I h</w:t>
            </w:r>
            <w:r w:rsidR="00D75532">
              <w:t>ave been helping to fix</w:t>
            </w:r>
            <w:r w:rsidR="008074E1">
              <w:t xml:space="preserve"> devices within my house (TVs, compu</w:t>
            </w:r>
            <w:r w:rsidR="00D75532">
              <w:t xml:space="preserve">ters, phones, tablets, </w:t>
            </w:r>
            <w:r w:rsidR="008074E1">
              <w:t>network</w:t>
            </w:r>
            <w:r w:rsidR="00D75532">
              <w:t>s</w:t>
            </w:r>
            <w:r w:rsidR="008074E1">
              <w:t>) for a</w:t>
            </w:r>
            <w:r w:rsidR="00D75532">
              <w:t>s long as I can remember. I’ve</w:t>
            </w:r>
            <w:r w:rsidR="008074E1">
              <w:t xml:space="preserve"> built my own PC, as well as disassembled and reassembled several older computers (</w:t>
            </w:r>
            <w:r w:rsidR="00D75532">
              <w:t>Vistas, Dells</w:t>
            </w:r>
            <w:r w:rsidR="008074E1">
              <w:t>, HP Laptop</w:t>
            </w:r>
            <w:r w:rsidR="00D75532">
              <w:t>s</w:t>
            </w:r>
            <w:r w:rsidR="00A44D1E">
              <w:t xml:space="preserve">, </w:t>
            </w:r>
            <w:r w:rsidR="00EC1E31">
              <w:t>iP</w:t>
            </w:r>
            <w:r w:rsidR="00A44D1E">
              <w:t>hones, iPads</w:t>
            </w:r>
            <w:r w:rsidR="008074E1">
              <w:t xml:space="preserve">). Helping people with their IT problems is one of my strongest suits. </w:t>
            </w:r>
          </w:p>
          <w:p w:rsidR="008D3DB5" w:rsidRDefault="008D3DB5" w:rsidP="00EC1E31"/>
          <w:p w:rsidR="00D75532" w:rsidRPr="00D75532" w:rsidRDefault="00D75532" w:rsidP="00EC1E31">
            <w:pPr>
              <w:rPr>
                <w:b/>
              </w:rPr>
            </w:pPr>
            <w:r>
              <w:rPr>
                <w:b/>
              </w:rPr>
              <w:t>Leadership/</w:t>
            </w:r>
            <w:r w:rsidR="008D3DB5">
              <w:rPr>
                <w:b/>
              </w:rPr>
              <w:t>Presentation Skills</w:t>
            </w:r>
          </w:p>
          <w:p w:rsidR="00D75532" w:rsidRDefault="00D75532" w:rsidP="00EC1E31">
            <w:r>
              <w:t>I presented my year-long capstone research project on quantum computing to my high school. I was the lead programmer for two years of my robotics team. In that position, I gained s</w:t>
            </w:r>
            <w:r w:rsidR="001A27B2">
              <w:t>kills to lead a team and</w:t>
            </w:r>
            <w:r>
              <w:t xml:space="preserve"> work as a group to get </w:t>
            </w:r>
            <w:r w:rsidR="001A27B2">
              <w:t>things</w:t>
            </w:r>
            <w:r>
              <w:t xml:space="preserve"> done</w:t>
            </w:r>
            <w:r w:rsidR="001A27B2">
              <w:t>.</w:t>
            </w:r>
            <w:r w:rsidR="00A44D1E">
              <w:t xml:space="preserve"> In my University projects, I take the lead.</w:t>
            </w:r>
            <w:r w:rsidR="00045958">
              <w:t xml:space="preserve"> Throughout University, I always took on the leadership role in projects and delegated work. Where group members couldn’t fulfill a role, I have always been ready to step in help. </w:t>
            </w:r>
          </w:p>
          <w:p w:rsidR="00A44D1E" w:rsidRDefault="00A44D1E" w:rsidP="00EC1E31"/>
          <w:p w:rsidR="00EC1E31" w:rsidRDefault="00EC1E31" w:rsidP="00EC1E31"/>
          <w:p w:rsidR="00EC1E31" w:rsidRDefault="00EC1E31" w:rsidP="00EC1E31"/>
          <w:p w:rsidR="002F7958" w:rsidRDefault="002F7958" w:rsidP="00EC1E31"/>
          <w:p w:rsidR="00EC1E31" w:rsidRDefault="00EC1E31" w:rsidP="00EC1E31"/>
          <w:p w:rsidR="00EC1E31" w:rsidRDefault="00EC1E31" w:rsidP="00EC1E31"/>
          <w:p w:rsidR="00EC1E31" w:rsidRDefault="00EC1E31" w:rsidP="00EC1E31"/>
          <w:p w:rsidR="00A44D1E" w:rsidRDefault="00A44D1E" w:rsidP="00EC1E31">
            <w:pPr>
              <w:rPr>
                <w:b/>
              </w:rPr>
            </w:pPr>
            <w:r w:rsidRPr="00A44D1E">
              <w:rPr>
                <w:b/>
              </w:rPr>
              <w:t>Computer Science</w:t>
            </w:r>
          </w:p>
          <w:p w:rsidR="00DE4C64" w:rsidRDefault="00A44D1E" w:rsidP="00EC1E31">
            <w:r>
              <w:t xml:space="preserve">Experience coding and engineering software throughout University. </w:t>
            </w:r>
          </w:p>
          <w:p w:rsidR="00DE4C64" w:rsidRDefault="00DE4C64" w:rsidP="00EC1E31">
            <w:r>
              <w:t>W</w:t>
            </w:r>
            <w:r w:rsidR="00A44D1E">
              <w:t>ell versed in</w:t>
            </w:r>
            <w:r>
              <w:t>: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C++</w:t>
            </w:r>
            <w:r w:rsidR="00A44D1E">
              <w:t xml:space="preserve"> 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Java</w:t>
            </w:r>
            <w:r w:rsidR="00A44D1E">
              <w:t xml:space="preserve"> 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PHP</w:t>
            </w:r>
          </w:p>
          <w:p w:rsidR="00DE4C64" w:rsidRDefault="00A44D1E" w:rsidP="00DE4C64">
            <w:pPr>
              <w:pStyle w:val="ListParagraph"/>
              <w:numPr>
                <w:ilvl w:val="0"/>
                <w:numId w:val="6"/>
              </w:numPr>
            </w:pPr>
            <w:r>
              <w:t>HTML/CSS</w:t>
            </w:r>
            <w:r w:rsidR="002F7958">
              <w:t xml:space="preserve">. </w:t>
            </w:r>
          </w:p>
          <w:p w:rsidR="00DE4C64" w:rsidRDefault="002F7958" w:rsidP="00DE4C64">
            <w:r>
              <w:t>Familiar with</w:t>
            </w:r>
            <w:r w:rsidR="00DE4C64">
              <w:t>:</w:t>
            </w:r>
            <w:r w:rsidR="00A44D1E">
              <w:t xml:space="preserve"> 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Javascript</w:t>
            </w:r>
            <w:proofErr w:type="spellEnd"/>
          </w:p>
          <w:p w:rsidR="00DE4C64" w:rsidRDefault="00A44D1E" w:rsidP="00DE4C64">
            <w:pPr>
              <w:pStyle w:val="ListParagraph"/>
              <w:numPr>
                <w:ilvl w:val="0"/>
                <w:numId w:val="6"/>
              </w:numPr>
            </w:pPr>
            <w:r>
              <w:t>MATLAB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6"/>
              </w:numPr>
            </w:pPr>
            <w:r>
              <w:t>MySQL</w:t>
            </w:r>
          </w:p>
          <w:p w:rsidR="00DE4C64" w:rsidRDefault="002F7958" w:rsidP="00DE4C6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OCaml</w:t>
            </w:r>
            <w:proofErr w:type="spellEnd"/>
          </w:p>
          <w:p w:rsidR="00DE4C64" w:rsidRDefault="00DE4C64" w:rsidP="00EC1E31"/>
          <w:p w:rsidR="00DE4C64" w:rsidRPr="00DE4C64" w:rsidRDefault="002F7958" w:rsidP="00DE4C64">
            <w:pPr>
              <w:rPr>
                <w:b/>
              </w:rPr>
            </w:pPr>
            <w:r w:rsidRPr="00DE4C64">
              <w:rPr>
                <w:b/>
              </w:rPr>
              <w:t>S</w:t>
            </w:r>
            <w:r w:rsidR="00A44D1E" w:rsidRPr="00DE4C64">
              <w:rPr>
                <w:b/>
              </w:rPr>
              <w:t>kills</w:t>
            </w:r>
            <w:r w:rsidR="00DE4C64" w:rsidRPr="00DE4C64">
              <w:rPr>
                <w:b/>
              </w:rPr>
              <w:t>:</w:t>
            </w:r>
          </w:p>
          <w:p w:rsidR="00DE4C64" w:rsidRDefault="00045958" w:rsidP="00DE4C64">
            <w:pPr>
              <w:pStyle w:val="ListParagraph"/>
              <w:numPr>
                <w:ilvl w:val="0"/>
                <w:numId w:val="5"/>
              </w:numPr>
            </w:pPr>
            <w:r>
              <w:t>Networking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C</w:t>
            </w:r>
            <w:r w:rsidR="00EC1E31">
              <w:t>omputer systems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2F7958">
              <w:t xml:space="preserve">ata </w:t>
            </w:r>
            <w:r>
              <w:t>structures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2F7958">
              <w:t>lgorithms</w:t>
            </w:r>
          </w:p>
          <w:p w:rsidR="00DE4C64" w:rsidRDefault="002F7958" w:rsidP="00DE4C64">
            <w:pPr>
              <w:pStyle w:val="ListParagraph"/>
              <w:numPr>
                <w:ilvl w:val="0"/>
                <w:numId w:val="5"/>
              </w:numPr>
            </w:pPr>
            <w:r>
              <w:t>LAMP</w:t>
            </w:r>
            <w:r w:rsidR="00DE4C64">
              <w:t xml:space="preserve"> stack (Linux, Apache, MySQL, PHP)</w:t>
            </w:r>
          </w:p>
          <w:p w:rsidR="00EC1E31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Experience using Docker</w:t>
            </w:r>
            <w:bookmarkStart w:id="0" w:name="_GoBack"/>
            <w:bookmarkEnd w:id="0"/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Great communicator / team leadership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Project management tools (</w:t>
            </w:r>
            <w:proofErr w:type="spellStart"/>
            <w:r>
              <w:t>ProjectLibre</w:t>
            </w:r>
            <w:proofErr w:type="spellEnd"/>
            <w:r>
              <w:t>)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UML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Information Security</w:t>
            </w:r>
          </w:p>
          <w:p w:rsidR="00DE4C64" w:rsidRDefault="00DE4C64" w:rsidP="00DE4C64">
            <w:pPr>
              <w:pStyle w:val="ListParagraph"/>
              <w:numPr>
                <w:ilvl w:val="0"/>
                <w:numId w:val="5"/>
              </w:numPr>
            </w:pPr>
            <w:r>
              <w:t>Microsoft Office (Word, Excel, Power-point)</w:t>
            </w:r>
          </w:p>
          <w:p w:rsidR="00EC1E31" w:rsidRDefault="00EC1E31" w:rsidP="00EC1E31"/>
          <w:p w:rsidR="00EC1E31" w:rsidRDefault="0016165B" w:rsidP="0016165B">
            <w:pPr>
              <w:pStyle w:val="Heading2"/>
            </w:pPr>
            <w:r>
              <w:t xml:space="preserve">Working </w:t>
            </w:r>
            <w:r w:rsidR="00EC1E31" w:rsidRPr="00EC1E31">
              <w:t>Experience</w:t>
            </w:r>
          </w:p>
          <w:p w:rsidR="00EC1E31" w:rsidRDefault="00EC1E31" w:rsidP="00EC1E31">
            <w:pPr>
              <w:rPr>
                <w:b/>
              </w:rPr>
            </w:pPr>
          </w:p>
          <w:p w:rsidR="00EC1E31" w:rsidRDefault="00EC1E31" w:rsidP="00EC1E31">
            <w:pPr>
              <w:rPr>
                <w:b/>
              </w:rPr>
            </w:pPr>
            <w:r>
              <w:rPr>
                <w:b/>
              </w:rPr>
              <w:t>PC Richard and Son (ACE Sales Associate</w:t>
            </w:r>
            <w:r w:rsidR="00E05A51">
              <w:rPr>
                <w:b/>
              </w:rPr>
              <w:t xml:space="preserve">, </w:t>
            </w:r>
            <w:r w:rsidR="0016165B">
              <w:rPr>
                <w:b/>
              </w:rPr>
              <w:t>June</w:t>
            </w:r>
            <w:r w:rsidR="00E05A51">
              <w:rPr>
                <w:b/>
              </w:rPr>
              <w:t xml:space="preserve"> 2019 – Jan 2020</w:t>
            </w:r>
            <w:r>
              <w:rPr>
                <w:b/>
              </w:rPr>
              <w:t>)</w:t>
            </w:r>
          </w:p>
          <w:p w:rsidR="00E05A51" w:rsidRDefault="00E05A51" w:rsidP="00EC1E31">
            <w:pPr>
              <w:rPr>
                <w:b/>
              </w:rPr>
            </w:pPr>
            <w:r>
              <w:rPr>
                <w:b/>
              </w:rPr>
              <w:t xml:space="preserve">Danbury, CT -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(203) 312-1301</w:t>
              </w:r>
            </w:hyperlink>
          </w:p>
          <w:p w:rsidR="00EC1E31" w:rsidRPr="00E05A51" w:rsidRDefault="00E05A51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Customer service/interaction</w:t>
            </w:r>
            <w:r w:rsidR="00C236E5">
              <w:t>, retail</w:t>
            </w:r>
          </w:p>
          <w:p w:rsidR="00E05A51" w:rsidRPr="00E05A51" w:rsidRDefault="00E05A51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Daily stock checks </w:t>
            </w:r>
            <w:r w:rsidR="002F7958">
              <w:t xml:space="preserve">and maintaining </w:t>
            </w:r>
            <w:r>
              <w:t>of all electronics in department</w:t>
            </w:r>
          </w:p>
          <w:p w:rsidR="00E05A51" w:rsidRPr="00E05A51" w:rsidRDefault="00E05A51" w:rsidP="00E05A5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Sold electronic devices directly to customers </w:t>
            </w:r>
          </w:p>
          <w:p w:rsidR="00E05A51" w:rsidRPr="00E05A51" w:rsidRDefault="00E05A51" w:rsidP="00E05A5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Knowledgeable in</w:t>
            </w:r>
            <w:r w:rsidR="00C236E5">
              <w:t xml:space="preserve"> sales of</w:t>
            </w:r>
            <w:r>
              <w:t xml:space="preserve"> laptops, printers, printer ink, cables, TVs, TV mounts, computer/phone accessories, speakers, headphones, routers/modems/mesh, monitors, tablets,</w:t>
            </w:r>
            <w:r w:rsidR="002F7958">
              <w:t xml:space="preserve"> video games</w:t>
            </w:r>
          </w:p>
          <w:p w:rsidR="00E05A51" w:rsidRPr="00E05A51" w:rsidRDefault="00E05A51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Reported to general manager</w:t>
            </w:r>
          </w:p>
          <w:p w:rsidR="00E05A51" w:rsidRPr="00EC1E31" w:rsidRDefault="002F7958" w:rsidP="00EC1E3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Helped other sales</w:t>
            </w:r>
            <w:r w:rsidR="00E05A51">
              <w:t>people with electronics sales</w:t>
            </w:r>
          </w:p>
        </w:tc>
      </w:tr>
      <w:tr w:rsidR="00C236E5" w:rsidTr="00EC1E31">
        <w:tc>
          <w:tcPr>
            <w:tcW w:w="3600" w:type="dxa"/>
          </w:tcPr>
          <w:p w:rsidR="00C236E5" w:rsidRDefault="00C236E5" w:rsidP="00EC1E31"/>
        </w:tc>
        <w:tc>
          <w:tcPr>
            <w:tcW w:w="720" w:type="dxa"/>
          </w:tcPr>
          <w:p w:rsidR="00C236E5" w:rsidRDefault="00C236E5" w:rsidP="00EC1E3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C236E5" w:rsidRDefault="00C236E5" w:rsidP="00EC1E31">
            <w:pPr>
              <w:pStyle w:val="Heading2"/>
            </w:pPr>
          </w:p>
        </w:tc>
      </w:tr>
    </w:tbl>
    <w:p w:rsidR="00EC1E31" w:rsidRDefault="00EC1E31" w:rsidP="00EC1E31">
      <w:pPr>
        <w:tabs>
          <w:tab w:val="left" w:pos="990"/>
        </w:tabs>
        <w:rPr>
          <w:b/>
        </w:rPr>
      </w:pPr>
    </w:p>
    <w:p w:rsidR="0043117B" w:rsidRPr="00EC1E31" w:rsidRDefault="00EC1E31" w:rsidP="00EC1E31">
      <w:pPr>
        <w:tabs>
          <w:tab w:val="left" w:pos="990"/>
        </w:tabs>
        <w:rPr>
          <w:b/>
        </w:rPr>
      </w:pPr>
      <w:r w:rsidRPr="00EC1E31">
        <w:rPr>
          <w:b/>
        </w:rPr>
        <w:br w:type="textWrapping" w:clear="all"/>
      </w:r>
    </w:p>
    <w:sectPr w:rsidR="0043117B" w:rsidRPr="00EC1E3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F6C" w:rsidRDefault="002F1F6C" w:rsidP="000C45FF">
      <w:r>
        <w:separator/>
      </w:r>
    </w:p>
  </w:endnote>
  <w:endnote w:type="continuationSeparator" w:id="0">
    <w:p w:rsidR="002F1F6C" w:rsidRDefault="002F1F6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F6C" w:rsidRDefault="002F1F6C" w:rsidP="000C45FF">
      <w:r>
        <w:separator/>
      </w:r>
    </w:p>
  </w:footnote>
  <w:footnote w:type="continuationSeparator" w:id="0">
    <w:p w:rsidR="002F1F6C" w:rsidRDefault="002F1F6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3D7"/>
    <w:multiLevelType w:val="hybridMultilevel"/>
    <w:tmpl w:val="BEAC7948"/>
    <w:lvl w:ilvl="0" w:tplc="46580958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0BAB"/>
    <w:multiLevelType w:val="hybridMultilevel"/>
    <w:tmpl w:val="6EE829F8"/>
    <w:lvl w:ilvl="0" w:tplc="52AC10F8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6F79"/>
    <w:multiLevelType w:val="hybridMultilevel"/>
    <w:tmpl w:val="7242AA02"/>
    <w:lvl w:ilvl="0" w:tplc="E452B1FA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C74FA"/>
    <w:multiLevelType w:val="hybridMultilevel"/>
    <w:tmpl w:val="728860E0"/>
    <w:lvl w:ilvl="0" w:tplc="96AA7C00">
      <w:start w:val="2018"/>
      <w:numFmt w:val="bullet"/>
      <w:lvlText w:val="-"/>
      <w:lvlJc w:val="left"/>
      <w:pPr>
        <w:ind w:left="324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592B0F9F"/>
    <w:multiLevelType w:val="hybridMultilevel"/>
    <w:tmpl w:val="6194F78A"/>
    <w:lvl w:ilvl="0" w:tplc="9EA8021C">
      <w:start w:val="2018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F7112"/>
    <w:multiLevelType w:val="hybridMultilevel"/>
    <w:tmpl w:val="5D64536A"/>
    <w:lvl w:ilvl="0" w:tplc="10945DAE">
      <w:start w:val="2018"/>
      <w:numFmt w:val="bullet"/>
      <w:lvlText w:val="-"/>
      <w:lvlJc w:val="left"/>
      <w:pPr>
        <w:ind w:left="135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37"/>
    <w:rsid w:val="00036450"/>
    <w:rsid w:val="00045958"/>
    <w:rsid w:val="00094499"/>
    <w:rsid w:val="000C45FF"/>
    <w:rsid w:val="000E3FD1"/>
    <w:rsid w:val="00112054"/>
    <w:rsid w:val="001525E1"/>
    <w:rsid w:val="0016165B"/>
    <w:rsid w:val="00180329"/>
    <w:rsid w:val="0019001F"/>
    <w:rsid w:val="001A27B2"/>
    <w:rsid w:val="001A74A5"/>
    <w:rsid w:val="001B2ABD"/>
    <w:rsid w:val="001D1937"/>
    <w:rsid w:val="001E0391"/>
    <w:rsid w:val="001E1759"/>
    <w:rsid w:val="001F1ECC"/>
    <w:rsid w:val="002400EB"/>
    <w:rsid w:val="0025168D"/>
    <w:rsid w:val="00256CF7"/>
    <w:rsid w:val="00281FD5"/>
    <w:rsid w:val="002F1F6C"/>
    <w:rsid w:val="002F7958"/>
    <w:rsid w:val="0030120B"/>
    <w:rsid w:val="0030481B"/>
    <w:rsid w:val="003156FC"/>
    <w:rsid w:val="003254B5"/>
    <w:rsid w:val="0037121F"/>
    <w:rsid w:val="003A6B7D"/>
    <w:rsid w:val="003B06CA"/>
    <w:rsid w:val="004071FC"/>
    <w:rsid w:val="00430C5B"/>
    <w:rsid w:val="00445947"/>
    <w:rsid w:val="00447151"/>
    <w:rsid w:val="004813B3"/>
    <w:rsid w:val="00496591"/>
    <w:rsid w:val="004C63E4"/>
    <w:rsid w:val="004D3011"/>
    <w:rsid w:val="005262AC"/>
    <w:rsid w:val="005E39D5"/>
    <w:rsid w:val="00600670"/>
    <w:rsid w:val="0062123A"/>
    <w:rsid w:val="00645941"/>
    <w:rsid w:val="00646E75"/>
    <w:rsid w:val="006771D0"/>
    <w:rsid w:val="00715FCB"/>
    <w:rsid w:val="00743101"/>
    <w:rsid w:val="007775E1"/>
    <w:rsid w:val="007867A0"/>
    <w:rsid w:val="007927F5"/>
    <w:rsid w:val="007A004F"/>
    <w:rsid w:val="007E103B"/>
    <w:rsid w:val="00802CA0"/>
    <w:rsid w:val="008074E1"/>
    <w:rsid w:val="008D3DB5"/>
    <w:rsid w:val="009260CD"/>
    <w:rsid w:val="00952C25"/>
    <w:rsid w:val="009F776C"/>
    <w:rsid w:val="00A2118D"/>
    <w:rsid w:val="00A44D1E"/>
    <w:rsid w:val="00AD76E2"/>
    <w:rsid w:val="00B20152"/>
    <w:rsid w:val="00B359E4"/>
    <w:rsid w:val="00B57D98"/>
    <w:rsid w:val="00B70850"/>
    <w:rsid w:val="00C066B6"/>
    <w:rsid w:val="00C236E5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72D49"/>
    <w:rsid w:val="00D75532"/>
    <w:rsid w:val="00DA1F4D"/>
    <w:rsid w:val="00DD172A"/>
    <w:rsid w:val="00DE4C64"/>
    <w:rsid w:val="00E05A51"/>
    <w:rsid w:val="00E25A26"/>
    <w:rsid w:val="00E4381A"/>
    <w:rsid w:val="00E55D74"/>
    <w:rsid w:val="00EC1E31"/>
    <w:rsid w:val="00F5465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801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search?client=opera-gx&amp;q=pc+richard+danbury&amp;sourceid=opera&amp;ie=UTF-8&amp;oe=UTF-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16D3F126EB415F941915B745532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7BFF9-5FBF-49E5-BBAE-873FDB5E675F}"/>
      </w:docPartPr>
      <w:docPartBody>
        <w:p w:rsidR="00CE4BFE" w:rsidRDefault="007044AE">
          <w:pPr>
            <w:pStyle w:val="9D16D3F126EB415F941915B745532D01"/>
          </w:pPr>
          <w:r w:rsidRPr="00CB0055">
            <w:t>Contact</w:t>
          </w:r>
        </w:p>
      </w:docPartBody>
    </w:docPart>
    <w:docPart>
      <w:docPartPr>
        <w:name w:val="D4BF8A618569468D8E8E86A8FDD30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684BB-10C4-43F8-B100-9DF1213DF145}"/>
      </w:docPartPr>
      <w:docPartBody>
        <w:p w:rsidR="00CE4BFE" w:rsidRDefault="007044AE">
          <w:pPr>
            <w:pStyle w:val="D4BF8A618569468D8E8E86A8FDD309FD"/>
          </w:pPr>
          <w:r w:rsidRPr="004D3011">
            <w:t>PHONE:</w:t>
          </w:r>
        </w:p>
      </w:docPartBody>
    </w:docPart>
    <w:docPart>
      <w:docPartPr>
        <w:name w:val="2A82B2426A6E4E37845FF1F1CB454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AFCCC-D3F0-4C6B-A299-B881ECFF491B}"/>
      </w:docPartPr>
      <w:docPartBody>
        <w:p w:rsidR="00CE4BFE" w:rsidRDefault="007044AE">
          <w:pPr>
            <w:pStyle w:val="2A82B2426A6E4E37845FF1F1CB4543CD"/>
          </w:pPr>
          <w:r w:rsidRPr="004D3011">
            <w:t>EMAIL:</w:t>
          </w:r>
        </w:p>
      </w:docPartBody>
    </w:docPart>
    <w:docPart>
      <w:docPartPr>
        <w:name w:val="A3BF388EA293464080ED600CFCF63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BC283-EE0A-40B7-A700-DFF9D8441A64}"/>
      </w:docPartPr>
      <w:docPartBody>
        <w:p w:rsidR="00CE4BFE" w:rsidRDefault="007044AE">
          <w:pPr>
            <w:pStyle w:val="A3BF388EA293464080ED600CFCF63C0B"/>
          </w:pPr>
          <w:r w:rsidRPr="00CB0055">
            <w:t>Hobbies</w:t>
          </w:r>
        </w:p>
      </w:docPartBody>
    </w:docPart>
    <w:docPart>
      <w:docPartPr>
        <w:name w:val="FEF83E513C62409BA65119F8C33AD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008D5-5D10-43C1-A86A-D474BE496D23}"/>
      </w:docPartPr>
      <w:docPartBody>
        <w:p w:rsidR="00CE4BFE" w:rsidRDefault="007044AE">
          <w:pPr>
            <w:pStyle w:val="FEF83E513C62409BA65119F8C33ADA84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AE"/>
    <w:rsid w:val="000A4864"/>
    <w:rsid w:val="00692606"/>
    <w:rsid w:val="007044AE"/>
    <w:rsid w:val="009A46EB"/>
    <w:rsid w:val="00CE4BFE"/>
    <w:rsid w:val="00E5672B"/>
    <w:rsid w:val="00F679B4"/>
    <w:rsid w:val="00F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34B43B7A94AB3A8BF8535035CFA36">
    <w:name w:val="83034B43B7A94AB3A8BF8535035CFA36"/>
  </w:style>
  <w:style w:type="paragraph" w:customStyle="1" w:styleId="8913A1FA94C74C009B7646FD2094E670">
    <w:name w:val="8913A1FA94C74C009B7646FD2094E670"/>
  </w:style>
  <w:style w:type="paragraph" w:customStyle="1" w:styleId="290FABC16D7743498C50E7AEEDD520B9">
    <w:name w:val="290FABC16D7743498C50E7AEEDD520B9"/>
  </w:style>
  <w:style w:type="paragraph" w:customStyle="1" w:styleId="A24CD2FCF1034A7BAE0B289B483A53A5">
    <w:name w:val="A24CD2FCF1034A7BAE0B289B483A53A5"/>
  </w:style>
  <w:style w:type="paragraph" w:customStyle="1" w:styleId="9D16D3F126EB415F941915B745532D01">
    <w:name w:val="9D16D3F126EB415F941915B745532D01"/>
  </w:style>
  <w:style w:type="paragraph" w:customStyle="1" w:styleId="D4BF8A618569468D8E8E86A8FDD309FD">
    <w:name w:val="D4BF8A618569468D8E8E86A8FDD309FD"/>
  </w:style>
  <w:style w:type="paragraph" w:customStyle="1" w:styleId="E495B832F5DF427B95A9021C94C0DBF8">
    <w:name w:val="E495B832F5DF427B95A9021C94C0DBF8"/>
  </w:style>
  <w:style w:type="paragraph" w:customStyle="1" w:styleId="7F2C96DB21AD481CB9EF9017BEB0F01B">
    <w:name w:val="7F2C96DB21AD481CB9EF9017BEB0F01B"/>
  </w:style>
  <w:style w:type="paragraph" w:customStyle="1" w:styleId="E9F0ABDFE1284700BB0989CF1048A2FE">
    <w:name w:val="E9F0ABDFE1284700BB0989CF1048A2FE"/>
  </w:style>
  <w:style w:type="paragraph" w:customStyle="1" w:styleId="2A82B2426A6E4E37845FF1F1CB4543CD">
    <w:name w:val="2A82B2426A6E4E37845FF1F1CB4543C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0196A1756BA4F42B892D375E55346DB">
    <w:name w:val="B0196A1756BA4F42B892D375E55346DB"/>
  </w:style>
  <w:style w:type="paragraph" w:customStyle="1" w:styleId="A3BF388EA293464080ED600CFCF63C0B">
    <w:name w:val="A3BF388EA293464080ED600CFCF63C0B"/>
  </w:style>
  <w:style w:type="paragraph" w:customStyle="1" w:styleId="27D8F29ABCE745D9AFFAB378608A9FE1">
    <w:name w:val="27D8F29ABCE745D9AFFAB378608A9FE1"/>
  </w:style>
  <w:style w:type="paragraph" w:customStyle="1" w:styleId="05F5598322214D8FB07D8EAF5F75DB34">
    <w:name w:val="05F5598322214D8FB07D8EAF5F75DB34"/>
  </w:style>
  <w:style w:type="paragraph" w:customStyle="1" w:styleId="1D1F07C2365C4E1BB7960596180D742E">
    <w:name w:val="1D1F07C2365C4E1BB7960596180D742E"/>
  </w:style>
  <w:style w:type="paragraph" w:customStyle="1" w:styleId="F7F7E325BD994256B90CF9B95B562360">
    <w:name w:val="F7F7E325BD994256B90CF9B95B562360"/>
  </w:style>
  <w:style w:type="paragraph" w:customStyle="1" w:styleId="FEF83E513C62409BA65119F8C33ADA84">
    <w:name w:val="FEF83E513C62409BA65119F8C33ADA84"/>
  </w:style>
  <w:style w:type="paragraph" w:customStyle="1" w:styleId="F98CE31705E84D729DCF1247099FF9A8">
    <w:name w:val="F98CE31705E84D729DCF1247099FF9A8"/>
  </w:style>
  <w:style w:type="paragraph" w:customStyle="1" w:styleId="4485BA011BB047E19B35DF81DDA9BEEB">
    <w:name w:val="4485BA011BB047E19B35DF81DDA9BEEB"/>
  </w:style>
  <w:style w:type="paragraph" w:customStyle="1" w:styleId="F3F8D567BDAA44ECB673A80D3C9DD495">
    <w:name w:val="F3F8D567BDAA44ECB673A80D3C9DD495"/>
  </w:style>
  <w:style w:type="paragraph" w:customStyle="1" w:styleId="ACABF4C0C6DD488291D0E95336C46E15">
    <w:name w:val="ACABF4C0C6DD488291D0E95336C46E15"/>
  </w:style>
  <w:style w:type="paragraph" w:customStyle="1" w:styleId="064BC582153947CCBA4B8E04B76C309A">
    <w:name w:val="064BC582153947CCBA4B8E04B76C309A"/>
  </w:style>
  <w:style w:type="paragraph" w:customStyle="1" w:styleId="D2B7EB463296486385D09F60E6C996BF">
    <w:name w:val="D2B7EB463296486385D09F60E6C996BF"/>
  </w:style>
  <w:style w:type="paragraph" w:customStyle="1" w:styleId="91F49D7A55A1434F9A7B6C1A47345EDA">
    <w:name w:val="91F49D7A55A1434F9A7B6C1A47345EDA"/>
  </w:style>
  <w:style w:type="paragraph" w:customStyle="1" w:styleId="82240E8CD82A486699F1214053728F1F">
    <w:name w:val="82240E8CD82A486699F1214053728F1F"/>
  </w:style>
  <w:style w:type="paragraph" w:customStyle="1" w:styleId="124B28967F6F44D6A09A8452E5EDB62D">
    <w:name w:val="124B28967F6F44D6A09A8452E5EDB62D"/>
  </w:style>
  <w:style w:type="paragraph" w:customStyle="1" w:styleId="70A44B1D0B6A4EC5A8E80FCFA3B58D92">
    <w:name w:val="70A44B1D0B6A4EC5A8E80FCFA3B58D92"/>
  </w:style>
  <w:style w:type="paragraph" w:customStyle="1" w:styleId="96A1F2AE72A149798C7E147DCD607446">
    <w:name w:val="96A1F2AE72A149798C7E147DCD607446"/>
  </w:style>
  <w:style w:type="paragraph" w:customStyle="1" w:styleId="3DB067DC03B94159AF4321FD216D1ACB">
    <w:name w:val="3DB067DC03B94159AF4321FD216D1ACB"/>
  </w:style>
  <w:style w:type="paragraph" w:customStyle="1" w:styleId="19AB5830818C4CDEAD9B956193AD2F1E">
    <w:name w:val="19AB5830818C4CDEAD9B956193AD2F1E"/>
  </w:style>
  <w:style w:type="paragraph" w:customStyle="1" w:styleId="9D0B8A7823D2461F9A9FE781A19BF398">
    <w:name w:val="9D0B8A7823D2461F9A9FE781A19BF398"/>
  </w:style>
  <w:style w:type="paragraph" w:customStyle="1" w:styleId="2D158581D8EF43D6BA52368379559D9C">
    <w:name w:val="2D158581D8EF43D6BA52368379559D9C"/>
  </w:style>
  <w:style w:type="paragraph" w:customStyle="1" w:styleId="9612ABF35E224D528EB7C4B4EC351799">
    <w:name w:val="9612ABF35E224D528EB7C4B4EC351799"/>
  </w:style>
  <w:style w:type="paragraph" w:customStyle="1" w:styleId="C754AF184E654C5F9BFE06DAFE6C5EDD">
    <w:name w:val="C754AF184E654C5F9BFE06DAFE6C5EDD"/>
  </w:style>
  <w:style w:type="paragraph" w:customStyle="1" w:styleId="B816F1A6D933445B88F26DA4B780435D">
    <w:name w:val="B816F1A6D933445B88F26DA4B780435D"/>
  </w:style>
  <w:style w:type="paragraph" w:customStyle="1" w:styleId="FF782A26CBD041F48C5AA1E2EB27D237">
    <w:name w:val="FF782A26CBD041F48C5AA1E2EB27D237"/>
  </w:style>
  <w:style w:type="paragraph" w:customStyle="1" w:styleId="6A2EE21814EC4DF3B3AD4E8D92C8A4E8">
    <w:name w:val="6A2EE21814EC4DF3B3AD4E8D92C8A4E8"/>
  </w:style>
  <w:style w:type="paragraph" w:customStyle="1" w:styleId="BF957917D9914B339C4BEAECC63BFE0A">
    <w:name w:val="BF957917D9914B339C4BEAECC63BFE0A"/>
  </w:style>
  <w:style w:type="paragraph" w:customStyle="1" w:styleId="5A1D94D2FBBE4EC7BE6E080677C5AC48">
    <w:name w:val="5A1D94D2FBBE4EC7BE6E080677C5AC48"/>
  </w:style>
  <w:style w:type="paragraph" w:customStyle="1" w:styleId="A6AE488FCB254E29AD973D538A10EB61">
    <w:name w:val="A6AE488FCB254E29AD973D538A10EB6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C5893045E1B425BA8A6E8A6BC9FE744">
    <w:name w:val="2C5893045E1B425BA8A6E8A6BC9FE744"/>
  </w:style>
  <w:style w:type="paragraph" w:customStyle="1" w:styleId="738E24223E7F44039B5CEA32F68782B0">
    <w:name w:val="738E24223E7F44039B5CEA32F68782B0"/>
    <w:rsid w:val="00F679B4"/>
  </w:style>
  <w:style w:type="paragraph" w:customStyle="1" w:styleId="8BD51215EC6144EB893497A9779114B9">
    <w:name w:val="8BD51215EC6144EB893497A9779114B9"/>
    <w:rsid w:val="00F679B4"/>
  </w:style>
  <w:style w:type="paragraph" w:customStyle="1" w:styleId="D6EE76036E1B490480AB077384A350B1">
    <w:name w:val="D6EE76036E1B490480AB077384A350B1"/>
    <w:rsid w:val="00F679B4"/>
  </w:style>
  <w:style w:type="paragraph" w:customStyle="1" w:styleId="41AC178ABABC4A1CAEAAC3AFB4AACE37">
    <w:name w:val="41AC178ABABC4A1CAEAAC3AFB4AACE37"/>
    <w:rsid w:val="00F679B4"/>
  </w:style>
  <w:style w:type="paragraph" w:customStyle="1" w:styleId="770A31C68AFD4B108007A9F4FCD16030">
    <w:name w:val="770A31C68AFD4B108007A9F4FCD16030"/>
    <w:rsid w:val="00F679B4"/>
  </w:style>
  <w:style w:type="paragraph" w:customStyle="1" w:styleId="395FDA9C63FA4A189F52AA788CA1FA3B">
    <w:name w:val="395FDA9C63FA4A189F52AA788CA1FA3B"/>
    <w:rsid w:val="00F679B4"/>
  </w:style>
  <w:style w:type="paragraph" w:customStyle="1" w:styleId="F952E30A1E4D4CEE8E596739E6281233">
    <w:name w:val="F952E30A1E4D4CEE8E596739E6281233"/>
    <w:rsid w:val="00F679B4"/>
  </w:style>
  <w:style w:type="paragraph" w:customStyle="1" w:styleId="16324272F0084E28BFC4D54A88F5AA4D">
    <w:name w:val="16324272F0084E28BFC4D54A88F5AA4D"/>
    <w:rsid w:val="00F679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2019-05-18T06:41:00Z</dcterms:created>
  <dcterms:modified xsi:type="dcterms:W3CDTF">2021-12-30T20:58:00Z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